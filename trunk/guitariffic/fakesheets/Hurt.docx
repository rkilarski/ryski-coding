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CE" w:rsidRPr="008A742C" w:rsidRDefault="00EC6ECE">
      <w:pPr>
        <w:rPr>
          <w:rFonts w:ascii="Courier New" w:hAnsi="Courier New" w:cs="Courier New"/>
          <w:sz w:val="20"/>
          <w:szCs w:val="20"/>
        </w:rPr>
      </w:pPr>
      <w:r w:rsidRPr="008A742C">
        <w:rPr>
          <w:rFonts w:ascii="Courier New" w:hAnsi="Courier New" w:cs="Courier New"/>
          <w:sz w:val="20"/>
          <w:szCs w:val="20"/>
        </w:rPr>
        <w:t>Hurt - Johnny Cash/Trent Reznor</w:t>
      </w:r>
    </w:p>
    <w:tbl>
      <w:tblPr>
        <w:tblW w:w="0" w:type="auto"/>
        <w:tblInd w:w="-106" w:type="dxa"/>
        <w:tblLook w:val="00A0"/>
      </w:tblPr>
      <w:tblGrid>
        <w:gridCol w:w="4428"/>
        <w:gridCol w:w="5148"/>
      </w:tblGrid>
      <w:tr w:rsidR="00EC6ECE" w:rsidRPr="00E257D2">
        <w:tc>
          <w:tcPr>
            <w:tcW w:w="4428" w:type="dxa"/>
          </w:tcPr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Intro:  Am  C   D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 xml:space="preserve">C      D      Am   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I hurt myself today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To see if I still feel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I focus on the pain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The only thing that's real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The needle tears a hole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The old familiar sting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Try to kill it all away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 xml:space="preserve">C       D       G          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But I remember everything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Am          F</w:t>
            </w: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What have I become?</w:t>
            </w: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C        G</w:t>
            </w: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My sweetest friend</w:t>
            </w: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 xml:space="preserve">Am          F  </w:t>
            </w: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Everyone I know</w:t>
            </w: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C          G</w:t>
            </w: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Goes away in the end</w:t>
            </w: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And you could have it all</w:t>
            </w: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My empire of dirt</w:t>
            </w: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I will let you down</w:t>
            </w:r>
          </w:p>
          <w:p w:rsidR="00EC6ECE" w:rsidRPr="00E257D2" w:rsidRDefault="00EC6ECE" w:rsidP="00E257D2">
            <w:pPr>
              <w:spacing w:after="0"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I will make you hurt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I wear this crown of thorns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Upon my liars chair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Full of broken thoughts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I cannot repair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Beneath the stains of time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The feeling disappears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You are someone else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I am still right here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G          G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If I could start again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A million miles away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I would keep myself</w: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>I would find a way</w:t>
            </w:r>
          </w:p>
        </w:tc>
        <w:tc>
          <w:tcPr>
            <w:tcW w:w="5148" w:type="dxa"/>
          </w:tcPr>
          <w:p w:rsidR="00EC6ECE" w:rsidRDefault="00EC6ECE" w:rsidP="00E257D2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Intro</w:t>
            </w:r>
          </w:p>
          <w:p w:rsidR="00EC6ECE" w:rsidRDefault="00EC6ECE" w:rsidP="00E257D2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49.5pt;height:71.25pt;visibility:visible">
                  <v:imagedata r:id="rId4" o:title=""/>
                </v:shape>
              </w:pict>
            </w:r>
            <w:r w:rsidRPr="00E257D2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shape id="Picture 4" o:spid="_x0000_i1026" type="#_x0000_t75" style="width:49.5pt;height:71.25pt;visibility:visible">
                  <v:imagedata r:id="rId5" o:title=""/>
                </v:shape>
              </w:pict>
            </w:r>
            <w:r w:rsidRPr="00E257D2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shape id="Picture 7" o:spid="_x0000_i1027" type="#_x0000_t75" style="width:49.5pt;height:71.25pt;visibility:visible">
                  <v:imagedata r:id="rId6" o:title=""/>
                </v:shape>
              </w:pict>
            </w:r>
          </w:p>
          <w:p w:rsidR="00EC6ECE" w:rsidRDefault="00EC6ECE" w:rsidP="00E257D2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EC6ECE" w:rsidRDefault="00EC6ECE" w:rsidP="00E257D2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Verse</w:t>
            </w:r>
          </w:p>
          <w:p w:rsidR="00EC6ECE" w:rsidRDefault="00EC6ECE" w:rsidP="0013638D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shape id="_x0000_i1028" type="#_x0000_t75" style="width:49.5pt;height:71.25pt;visibility:visible">
                  <v:imagedata r:id="rId5" o:title=""/>
                </v:shape>
              </w:pict>
            </w:r>
            <w:r w:rsidRPr="00E257D2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shape id="_x0000_i1029" type="#_x0000_t75" style="width:49.5pt;height:71.25pt;visibility:visible">
                  <v:imagedata r:id="rId6" o:title=""/>
                </v:shape>
              </w:pict>
            </w:r>
            <w:r w:rsidRPr="00E257D2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shape id="_x0000_i1030" type="#_x0000_t75" style="width:49.5pt;height:71.25pt;visibility:visible">
                  <v:imagedata r:id="rId4" o:title=""/>
                </v:shape>
              </w:pict>
            </w:r>
          </w:p>
          <w:p w:rsidR="00EC6ECE" w:rsidRDefault="00EC6ECE" w:rsidP="00E257D2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EC6ECE" w:rsidRDefault="00EC6ECE" w:rsidP="00E257D2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Chorus</w:t>
            </w:r>
          </w:p>
          <w:p w:rsidR="00EC6ECE" w:rsidRDefault="00EC6ECE" w:rsidP="00E257D2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C6ECE" w:rsidRDefault="00EC6ECE" w:rsidP="00E257D2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shape id="_x0000_i1031" type="#_x0000_t75" style="width:49.5pt;height:71.25pt;visibility:visible">
                  <v:imagedata r:id="rId4" o:title=""/>
                </v:shape>
              </w:pict>
            </w:r>
            <w:r w:rsidRPr="00E257D2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shape id="Picture 10" o:spid="_x0000_i1032" type="#_x0000_t75" style="width:49.5pt;height:71.25pt;visibility:visible">
                  <v:imagedata r:id="rId7" o:title=""/>
                </v:shape>
              </w:pict>
            </w:r>
          </w:p>
          <w:p w:rsidR="00EC6ECE" w:rsidRPr="00E257D2" w:rsidRDefault="00EC6ECE" w:rsidP="00E257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57D2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shape id="_x0000_i1033" type="#_x0000_t75" style="width:49.5pt;height:71.25pt;visibility:visible">
                  <v:imagedata r:id="rId5" o:title=""/>
                </v:shape>
              </w:pict>
            </w:r>
            <w:r w:rsidRPr="00E257D2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shape id="Picture 13" o:spid="_x0000_i1034" type="#_x0000_t75" style="width:49.5pt;height:71.25pt;visibility:visible">
                  <v:imagedata r:id="rId8" o:title=""/>
                </v:shape>
              </w:pict>
            </w:r>
          </w:p>
        </w:tc>
      </w:tr>
    </w:tbl>
    <w:p w:rsidR="00EC6ECE" w:rsidRPr="008A742C" w:rsidRDefault="00EC6ECE">
      <w:pPr>
        <w:rPr>
          <w:rFonts w:ascii="Courier New" w:hAnsi="Courier New" w:cs="Courier New"/>
          <w:sz w:val="20"/>
          <w:szCs w:val="20"/>
        </w:rPr>
      </w:pPr>
    </w:p>
    <w:sectPr w:rsidR="00EC6ECE" w:rsidRPr="008A742C" w:rsidSect="00517B7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7B71"/>
    <w:rsid w:val="0013638D"/>
    <w:rsid w:val="001D74F0"/>
    <w:rsid w:val="00200005"/>
    <w:rsid w:val="004A7711"/>
    <w:rsid w:val="00517B71"/>
    <w:rsid w:val="00544624"/>
    <w:rsid w:val="006D2311"/>
    <w:rsid w:val="0082111E"/>
    <w:rsid w:val="008A742C"/>
    <w:rsid w:val="00A079A8"/>
    <w:rsid w:val="00A62078"/>
    <w:rsid w:val="00C96105"/>
    <w:rsid w:val="00E257D2"/>
    <w:rsid w:val="00EC6ECE"/>
    <w:rsid w:val="00F30302"/>
    <w:rsid w:val="00F43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11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7B71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3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0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134</TotalTime>
  <Pages>1</Pages>
  <Words>122</Words>
  <Characters>702</Characters>
  <Application>Microsoft Office Outlook</Application>
  <DocSecurity>0</DocSecurity>
  <Lines>0</Lines>
  <Paragraphs>0</Paragraphs>
  <ScaleCrop>false</ScaleCrop>
  <Company>General Electric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Authorized User</cp:lastModifiedBy>
  <cp:revision>7</cp:revision>
  <dcterms:created xsi:type="dcterms:W3CDTF">2010-06-03T00:21:00Z</dcterms:created>
  <dcterms:modified xsi:type="dcterms:W3CDTF">2010-06-04T20:59:00Z</dcterms:modified>
</cp:coreProperties>
</file>