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2D1" w:rsidRPr="0096731C" w:rsidRDefault="00F542D1" w:rsidP="00264427">
      <w:pPr>
        <w:spacing w:line="240" w:lineRule="auto"/>
        <w:rPr>
          <w:rFonts w:ascii="Courier New" w:hAnsi="Courier New" w:cs="Courier New"/>
          <w:b/>
          <w:bCs/>
        </w:rPr>
      </w:pPr>
      <w:r w:rsidRPr="0096731C">
        <w:rPr>
          <w:rFonts w:ascii="Courier New" w:hAnsi="Courier New" w:cs="Courier New"/>
          <w:b/>
          <w:bCs/>
        </w:rPr>
        <w:t>The Long Grift</w:t>
      </w:r>
    </w:p>
    <w:p w:rsidR="00F542D1" w:rsidRDefault="00F542D1" w:rsidP="00264427">
      <w:pPr>
        <w:spacing w:line="240" w:lineRule="auto"/>
        <w:rPr>
          <w:rFonts w:ascii="Courier New" w:hAnsi="Courier New" w:cs="Courier New"/>
        </w:rPr>
      </w:pPr>
    </w:p>
    <w:tbl>
      <w:tblPr>
        <w:tblW w:w="11628" w:type="dxa"/>
        <w:tblInd w:w="-106" w:type="dxa"/>
        <w:tblLook w:val="00A0"/>
      </w:tblPr>
      <w:tblGrid>
        <w:gridCol w:w="6498"/>
        <w:gridCol w:w="5130"/>
      </w:tblGrid>
      <w:tr w:rsidR="00F542D1" w:rsidRPr="00870589">
        <w:tc>
          <w:tcPr>
            <w:tcW w:w="6498" w:type="dxa"/>
          </w:tcPr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Bm7b5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Bm7b5            Bb    G7          F 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Look what you've done,   you gigolo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E             Bb           A7b9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You know that I loved you, hon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G7           C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and I didn't want to know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      Bb   G7       F       E 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that your cool, seductive serenade ah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Bb         A7b9         Dm Dm/C Bm7b5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was a tool of your trade, you gigolo  oh   oh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   Bb                 A7b9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Of all the riches you've surveyed,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Abdim7             G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and all that you can lift,  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          F               G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I'm just another dollar that you made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Bb    Bb/C F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In your long, long grift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Bm7b5             Bb  G7           F 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Look what you've done,   you gigolo.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E          Bb           A7b9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Another hustle has been run,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G7              C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but now you ought to know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     Bb        G7        F        E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that this fool    can no longer be swayed ah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  Bb           A7b9    Dm Dm/C Bm7b5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by the tools of your trade you gigolo oh   oh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   Bb                      A7b9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I'm just another john you've gypped,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Abdim7            G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another sucker stiffed,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G            F              G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a walk on role in the script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 xml:space="preserve">          Bb   Bb/C  F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to your long long grift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F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The love that had me in your grip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G            Bb  Bb/C     F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870589">
              <w:rPr>
                <w:rFonts w:ascii="Courier New" w:hAnsi="Courier New" w:cs="Courier New"/>
              </w:rPr>
              <w:t>was just a long long grift.</w: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130" w:type="dxa"/>
          </w:tcPr>
          <w:p w:rsidR="00F542D1" w:rsidRDefault="00F542D1" w:rsidP="00870589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870589">
              <w:rPr>
                <w:rFonts w:ascii="Courier New" w:hAnsi="Courier New" w:cs="Courier New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i1025" type="#_x0000_t75" style="width:61.5pt;height:108pt;visibility:visible">
                  <v:imagedata r:id="rId4" o:title=""/>
                </v:shape>
              </w:pict>
            </w:r>
            <w:r w:rsidRPr="00870589">
              <w:rPr>
                <w:rFonts w:ascii="Courier New" w:hAnsi="Courier New" w:cs="Courier New"/>
                <w:noProof/>
              </w:rPr>
              <w:pict>
                <v:shape id="Picture 2993" o:spid="_x0000_i1026" type="#_x0000_t75" style="width:82.5pt;height:90pt;visibility:visible">
                  <v:imagedata r:id="rId5" o:title=""/>
                </v:shape>
              </w:pict>
            </w:r>
            <w:r w:rsidRPr="00870589">
              <w:rPr>
                <w:rFonts w:ascii="Courier New" w:hAnsi="Courier New" w:cs="Courier New"/>
                <w:noProof/>
              </w:rPr>
              <w:pict>
                <v:shape id="Picture 7" o:spid="_x0000_i1027" type="#_x0000_t75" style="width:62.25pt;height:90pt;visibility:visible">
                  <v:imagedata r:id="rId6" o:title=""/>
                </v:shape>
              </w:pict>
            </w:r>
          </w:p>
          <w:p w:rsidR="00F542D1" w:rsidRDefault="00F542D1" w:rsidP="00870589">
            <w:pPr>
              <w:spacing w:after="0" w:line="240" w:lineRule="auto"/>
              <w:rPr>
                <w:rFonts w:ascii="Courier New" w:hAnsi="Courier New" w:cs="Courier New"/>
                <w:noProof/>
              </w:rPr>
            </w:pPr>
            <w:r w:rsidRPr="00870589">
              <w:rPr>
                <w:rFonts w:ascii="Courier New" w:hAnsi="Courier New" w:cs="Courier New"/>
                <w:noProof/>
              </w:rPr>
              <w:pict>
                <v:shape id="Picture 1310" o:spid="_x0000_i1028" type="#_x0000_t75" alt="F_1 3 3 2 1 X_HiRes300" style="width:1in;height:90pt;visibility:visible">
                  <v:imagedata r:id="rId7" o:title=""/>
                </v:shape>
              </w:pict>
            </w:r>
            <w:r w:rsidRPr="00870589">
              <w:rPr>
                <w:rFonts w:ascii="Courier New" w:hAnsi="Courier New" w:cs="Courier New"/>
                <w:noProof/>
              </w:rPr>
              <w:pict>
                <v:shape id="Picture 4" o:spid="_x0000_i1029" type="#_x0000_t75" style="width:62.25pt;height:90pt;visibility:visible">
                  <v:imagedata r:id="rId8" o:title=""/>
                </v:shape>
              </w:pict>
            </w:r>
            <w:r w:rsidRPr="00870589">
              <w:rPr>
                <w:rFonts w:ascii="Courier New" w:hAnsi="Courier New" w:cs="Courier New"/>
                <w:noProof/>
              </w:rPr>
              <w:pict>
                <v:shape id="Picture 1" o:spid="_x0000_i1030" type="#_x0000_t75" style="width:62.25pt;height:109.5pt;visibility:visible">
                  <v:imagedata r:id="rId9" o:title=""/>
                </v:shape>
              </w:pict>
            </w:r>
          </w:p>
          <w:p w:rsidR="00F542D1" w:rsidRPr="00870589" w:rsidRDefault="00F542D1" w:rsidP="00870589">
            <w:pPr>
              <w:spacing w:after="0" w:line="240" w:lineRule="auto"/>
              <w:rPr>
                <w:rFonts w:ascii="Courier New" w:hAnsi="Courier New" w:cs="Courier New"/>
                <w:b/>
                <w:bCs/>
              </w:rPr>
            </w:pPr>
            <w:r w:rsidRPr="00870589">
              <w:rPr>
                <w:rFonts w:ascii="Courier New" w:hAnsi="Courier New" w:cs="Courier New"/>
                <w:noProof/>
              </w:rPr>
              <w:pict>
                <v:shape id="Picture 3002" o:spid="_x0000_i1031" type="#_x0000_t75" style="width:79.5pt;height:87pt;visibility:visible">
                  <v:imagedata r:id="rId10" o:title=""/>
                </v:shape>
              </w:pict>
            </w:r>
            <w:r w:rsidRPr="00870589">
              <w:rPr>
                <w:rFonts w:ascii="Courier New" w:hAnsi="Courier New" w:cs="Courier New"/>
                <w:noProof/>
              </w:rPr>
              <w:pict>
                <v:shape id="Picture 19" o:spid="_x0000_i1032" type="#_x0000_t75" style="width:62.25pt;height:90pt;visibility:visible">
                  <v:imagedata r:id="rId11" o:title=""/>
                </v:shape>
              </w:pict>
            </w:r>
            <w:r w:rsidRPr="00870589">
              <w:rPr>
                <w:rFonts w:ascii="Courier New" w:hAnsi="Courier New" w:cs="Courier New"/>
                <w:noProof/>
              </w:rPr>
              <w:pict>
                <v:shape id="_x0000_i1033" type="#_x0000_t75" style="width:63.75pt;height:91.5pt;visibility:visible">
                  <v:imagedata r:id="rId12" o:title=""/>
                </v:shape>
              </w:pict>
            </w:r>
          </w:p>
        </w:tc>
      </w:tr>
    </w:tbl>
    <w:p w:rsidR="00F542D1" w:rsidRDefault="00F542D1" w:rsidP="00264427">
      <w:pPr>
        <w:spacing w:line="240" w:lineRule="auto"/>
        <w:rPr>
          <w:rFonts w:ascii="Courier New" w:hAnsi="Courier New" w:cs="Courier New"/>
        </w:rPr>
      </w:pPr>
    </w:p>
    <w:sectPr w:rsidR="00F542D1" w:rsidSect="000E2A8E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4427"/>
    <w:rsid w:val="00044F06"/>
    <w:rsid w:val="000A3CF6"/>
    <w:rsid w:val="000E2A8E"/>
    <w:rsid w:val="001F2A3E"/>
    <w:rsid w:val="00264427"/>
    <w:rsid w:val="00290239"/>
    <w:rsid w:val="0033467C"/>
    <w:rsid w:val="003C207F"/>
    <w:rsid w:val="004B2518"/>
    <w:rsid w:val="005139CB"/>
    <w:rsid w:val="00725A60"/>
    <w:rsid w:val="00793FF6"/>
    <w:rsid w:val="00870589"/>
    <w:rsid w:val="00896CF6"/>
    <w:rsid w:val="009440FA"/>
    <w:rsid w:val="0096731C"/>
    <w:rsid w:val="0097545F"/>
    <w:rsid w:val="009B28D4"/>
    <w:rsid w:val="009C53FE"/>
    <w:rsid w:val="009F15AA"/>
    <w:rsid w:val="00A62078"/>
    <w:rsid w:val="00B1366D"/>
    <w:rsid w:val="00B67E7B"/>
    <w:rsid w:val="00BC288E"/>
    <w:rsid w:val="00C86F9A"/>
    <w:rsid w:val="00C96105"/>
    <w:rsid w:val="00D83B5E"/>
    <w:rsid w:val="00DB5E39"/>
    <w:rsid w:val="00DF3701"/>
    <w:rsid w:val="00E33BFA"/>
    <w:rsid w:val="00EB4630"/>
    <w:rsid w:val="00F451E6"/>
    <w:rsid w:val="00F542D1"/>
    <w:rsid w:val="00F7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67C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F3701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4B2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B2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76</TotalTime>
  <Pages>1</Pages>
  <Words>200</Words>
  <Characters>1141</Characters>
  <Application>Microsoft Office Outlook</Application>
  <DocSecurity>0</DocSecurity>
  <Lines>0</Lines>
  <Paragraphs>0</Paragraphs>
  <ScaleCrop>false</ScaleCrop>
  <Company>General Electric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Authorized User</cp:lastModifiedBy>
  <cp:revision>23</cp:revision>
  <dcterms:created xsi:type="dcterms:W3CDTF">2010-02-28T05:01:00Z</dcterms:created>
  <dcterms:modified xsi:type="dcterms:W3CDTF">2010-06-04T21:07:00Z</dcterms:modified>
</cp:coreProperties>
</file>